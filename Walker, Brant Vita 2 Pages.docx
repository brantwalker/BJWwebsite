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0049" w14:textId="77777777" w:rsidR="00B57BBD" w:rsidRDefault="007D6A21" w:rsidP="00B57BBD">
      <w:pPr>
        <w:pStyle w:val="Name"/>
        <w:jc w:val="center"/>
        <w:rPr>
          <w:rFonts w:asciiTheme="minorHAnsi" w:hAnsiTheme="minorHAnsi" w:cstheme="minorHAnsi"/>
          <w:lang w:val="de-DE"/>
        </w:rPr>
      </w:pPr>
      <w:r w:rsidRPr="003F20A5">
        <w:rPr>
          <w:rFonts w:asciiTheme="minorHAnsi" w:hAnsiTheme="minorHAnsi" w:cstheme="minorHAnsi"/>
          <w:lang w:val="de-DE"/>
        </w:rPr>
        <w:t>Brant Walker</w:t>
      </w:r>
    </w:p>
    <w:p w14:paraId="6ECC28DE" w14:textId="43FB0463" w:rsidR="00232129" w:rsidRPr="00B57BBD" w:rsidRDefault="00B57BBD" w:rsidP="00B57BBD">
      <w:pPr>
        <w:pStyle w:val="Name"/>
        <w:jc w:val="center"/>
        <w:rPr>
          <w:rFonts w:asciiTheme="minorHAnsi" w:hAnsiTheme="minorHAnsi" w:cstheme="minorHAnsi"/>
          <w:lang w:val="de-DE"/>
        </w:rPr>
        <w:sectPr w:rsidR="00232129" w:rsidRPr="00B57BBD" w:rsidSect="003F20A5">
          <w:headerReference w:type="default" r:id="rId11"/>
          <w:footerReference w:type="default" r:id="rId12"/>
          <w:type w:val="continuous"/>
          <w:pgSz w:w="12240" w:h="15840" w:code="1"/>
          <w:pgMar w:top="1440" w:right="1440" w:bottom="1440" w:left="1800" w:header="720" w:footer="720" w:gutter="0"/>
          <w:cols w:space="720"/>
          <w:docGrid w:linePitch="360"/>
        </w:sectPr>
      </w:pPr>
      <w:r w:rsidRPr="00B57BBD">
        <w:rPr>
          <w:b w:val="0"/>
          <w:bCs/>
          <w:sz w:val="24"/>
          <w:szCs w:val="16"/>
          <w:lang w:val="de-DE"/>
        </w:rPr>
        <w:t>brantjwalker@gmail.com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C27F7D" w14:paraId="5BEA13E4" w14:textId="77777777" w:rsidTr="00232129">
        <w:tc>
          <w:tcPr>
            <w:tcW w:w="4500" w:type="dxa"/>
          </w:tcPr>
          <w:p w14:paraId="52276D5D" w14:textId="45183538" w:rsidR="00E00619" w:rsidRPr="003F20A5" w:rsidRDefault="00E00619" w:rsidP="00C931F4">
            <w:pPr>
              <w:widowControl w:val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4500" w:type="dxa"/>
          </w:tcPr>
          <w:p w14:paraId="4D9B5A75" w14:textId="71710EBA" w:rsidR="00F376E5" w:rsidRPr="003F20A5" w:rsidRDefault="00F376E5" w:rsidP="00BA5761">
            <w:pPr>
              <w:widowControl w:val="0"/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14:paraId="556BD909" w14:textId="1176D660" w:rsidR="00A90527" w:rsidRPr="003B19FB" w:rsidRDefault="008D3134" w:rsidP="00A9052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Background</w:t>
      </w:r>
    </w:p>
    <w:p w14:paraId="257203E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01CDA2B" w14:textId="13C04986" w:rsidR="00207A19" w:rsidRDefault="00EA2F62" w:rsidP="00832680">
      <w:pPr>
        <w:tabs>
          <w:tab w:val="left" w:pos="720"/>
          <w:tab w:val="right" w:pos="9000"/>
        </w:tabs>
        <w:rPr>
          <w:rFonts w:asciiTheme="minorHAnsi" w:hAnsiTheme="minorHAnsi" w:cstheme="minorHAnsi"/>
        </w:rPr>
      </w:pPr>
      <w:r w:rsidRPr="00B34971">
        <w:rPr>
          <w:rFonts w:asciiTheme="minorHAnsi" w:hAnsiTheme="minorHAnsi" w:cstheme="minorHAnsi"/>
          <w:bCs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207A19">
        <w:rPr>
          <w:rFonts w:asciiTheme="minorHAnsi" w:hAnsiTheme="minorHAnsi" w:cstheme="minorHAnsi"/>
        </w:rPr>
        <w:t>UNIVERSITY OF IOWA</w:t>
      </w:r>
      <w:r w:rsidR="00207A19" w:rsidRPr="003B19FB">
        <w:rPr>
          <w:rFonts w:asciiTheme="minorHAnsi" w:hAnsiTheme="minorHAnsi" w:cstheme="minorHAnsi"/>
        </w:rPr>
        <w:t xml:space="preserve">, </w:t>
      </w:r>
      <w:r w:rsidR="00207A19">
        <w:rPr>
          <w:rFonts w:asciiTheme="minorHAnsi" w:hAnsiTheme="minorHAnsi" w:cstheme="minorHAnsi"/>
        </w:rPr>
        <w:t>ECONOMICS AND MATHEMATICS</w:t>
      </w:r>
    </w:p>
    <w:p w14:paraId="220CF317" w14:textId="7D94C529" w:rsidR="00EA2F62" w:rsidRPr="003B19FB" w:rsidRDefault="00207A19" w:rsidP="00832680">
      <w:pPr>
        <w:tabs>
          <w:tab w:val="left" w:pos="720"/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Highest distinction</w:t>
      </w:r>
      <w:r w:rsidRPr="003B19FB">
        <w:rPr>
          <w:rFonts w:asciiTheme="minorHAnsi" w:hAnsiTheme="minorHAnsi" w:cstheme="minorHAnsi"/>
        </w:rPr>
        <w:tab/>
      </w:r>
      <w:r w:rsidR="00C7161D" w:rsidRPr="003B19FB">
        <w:rPr>
          <w:rFonts w:asciiTheme="minorHAnsi" w:hAnsiTheme="minorHAnsi" w:cstheme="minorHAnsi"/>
        </w:rPr>
        <w:t>May 20</w:t>
      </w:r>
      <w:r w:rsidR="007D6A21">
        <w:rPr>
          <w:rFonts w:asciiTheme="minorHAnsi" w:hAnsiTheme="minorHAnsi" w:cstheme="minorHAnsi"/>
        </w:rPr>
        <w:t>21</w:t>
      </w:r>
    </w:p>
    <w:p w14:paraId="65D66CFB" w14:textId="295EC56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393D8D">
        <w:rPr>
          <w:rFonts w:asciiTheme="minorHAnsi" w:hAnsiTheme="minorHAnsi" w:cstheme="minorHAnsi"/>
        </w:rPr>
        <w:t xml:space="preserve">University </w:t>
      </w:r>
      <w:r w:rsidR="007D6A21">
        <w:rPr>
          <w:rFonts w:asciiTheme="minorHAnsi" w:hAnsiTheme="minorHAnsi" w:cstheme="minorHAnsi"/>
        </w:rPr>
        <w:t>Honors</w:t>
      </w:r>
      <w:r w:rsidR="00CA3528">
        <w:rPr>
          <w:rFonts w:asciiTheme="minorHAnsi" w:hAnsiTheme="minorHAnsi" w:cstheme="minorHAnsi"/>
        </w:rPr>
        <w:t xml:space="preserve"> and Honors in the Major of Economics</w:t>
      </w:r>
    </w:p>
    <w:p w14:paraId="6E1FB8CA" w14:textId="5CD459F7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>Minor</w:t>
      </w:r>
      <w:r w:rsidR="00393D8D">
        <w:rPr>
          <w:rFonts w:asciiTheme="minorHAnsi" w:hAnsiTheme="minorHAnsi" w:cstheme="minorHAnsi"/>
        </w:rPr>
        <w:t xml:space="preserve"> </w:t>
      </w:r>
      <w:r w:rsidRPr="003B19FB">
        <w:rPr>
          <w:rFonts w:asciiTheme="minorHAnsi" w:hAnsiTheme="minorHAnsi" w:cstheme="minorHAnsi"/>
        </w:rPr>
        <w:t xml:space="preserve">in </w:t>
      </w:r>
      <w:r w:rsidR="007D6A21">
        <w:rPr>
          <w:rFonts w:asciiTheme="minorHAnsi" w:hAnsiTheme="minorHAnsi" w:cstheme="minorHAnsi"/>
        </w:rPr>
        <w:t xml:space="preserve">Philosophy </w:t>
      </w:r>
    </w:p>
    <w:p w14:paraId="2868A604" w14:textId="2E11F6DD" w:rsidR="004458A3" w:rsidRDefault="004458A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Overall</w:t>
      </w:r>
      <w:r w:rsidR="00885DD9">
        <w:rPr>
          <w:rFonts w:asciiTheme="minorHAnsi" w:hAnsiTheme="minorHAnsi" w:cstheme="minorHAnsi"/>
        </w:rPr>
        <w:t xml:space="preserve"> GPA</w:t>
      </w:r>
      <w:r>
        <w:rPr>
          <w:rFonts w:asciiTheme="minorHAnsi" w:hAnsiTheme="minorHAnsi" w:cstheme="minorHAnsi"/>
        </w:rPr>
        <w:t xml:space="preserve">: </w:t>
      </w:r>
      <w:r w:rsidR="00D67D93">
        <w:rPr>
          <w:rFonts w:asciiTheme="minorHAnsi" w:hAnsiTheme="minorHAnsi" w:cstheme="minorHAnsi"/>
        </w:rPr>
        <w:t>4.00</w:t>
      </w:r>
      <w:r w:rsidR="00885DD9">
        <w:rPr>
          <w:rFonts w:asciiTheme="minorHAnsi" w:hAnsiTheme="minorHAnsi" w:cstheme="minorHAnsi"/>
        </w:rPr>
        <w:t xml:space="preserve">, Economics GPA: </w:t>
      </w:r>
      <w:r w:rsidR="00306D1C">
        <w:rPr>
          <w:rFonts w:asciiTheme="minorHAnsi" w:hAnsiTheme="minorHAnsi" w:cstheme="minorHAnsi"/>
        </w:rPr>
        <w:t>4.</w:t>
      </w:r>
      <w:r w:rsidR="00F94A3E">
        <w:rPr>
          <w:rFonts w:asciiTheme="minorHAnsi" w:hAnsiTheme="minorHAnsi" w:cstheme="minorHAnsi"/>
        </w:rPr>
        <w:t>00</w:t>
      </w:r>
      <w:r w:rsidR="006A05AE">
        <w:rPr>
          <w:rFonts w:asciiTheme="minorHAnsi" w:hAnsiTheme="minorHAnsi" w:cstheme="minorHAnsi"/>
        </w:rPr>
        <w:t>,</w:t>
      </w:r>
      <w:r w:rsidR="00306D1C">
        <w:rPr>
          <w:rFonts w:asciiTheme="minorHAnsi" w:hAnsiTheme="minorHAnsi" w:cstheme="minorHAnsi"/>
        </w:rPr>
        <w:t xml:space="preserve"> Mathematics GPA: </w:t>
      </w:r>
      <w:r w:rsidR="003802BA">
        <w:rPr>
          <w:rFonts w:asciiTheme="minorHAnsi" w:hAnsiTheme="minorHAnsi" w:cstheme="minorHAnsi"/>
        </w:rPr>
        <w:t>4.00</w:t>
      </w:r>
    </w:p>
    <w:p w14:paraId="101B417B" w14:textId="00ABD019" w:rsidR="00023CCD" w:rsidRDefault="00023CCD" w:rsidP="00A90527">
      <w:pPr>
        <w:rPr>
          <w:rFonts w:asciiTheme="minorHAnsi" w:hAnsiTheme="minorHAnsi" w:cstheme="minorHAnsi"/>
        </w:rPr>
      </w:pPr>
    </w:p>
    <w:p w14:paraId="5A5AFC56" w14:textId="1241E6D3" w:rsidR="00023CCD" w:rsidRDefault="00207A19" w:rsidP="00E05EF4">
      <w:pPr>
        <w:tabs>
          <w:tab w:val="right" w:pos="90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FULBRIGHT RESEARCH FELLOW AND RESEARCH ASSISTANT</w:t>
      </w:r>
      <w:r w:rsidR="00E05EF4">
        <w:rPr>
          <w:rFonts w:asciiTheme="minorHAnsi" w:hAnsiTheme="minorHAnsi" w:cstheme="minorHAnsi"/>
        </w:rPr>
        <w:tab/>
      </w:r>
      <w:r w:rsidR="005421BC">
        <w:rPr>
          <w:rFonts w:asciiTheme="minorHAnsi" w:hAnsiTheme="minorHAnsi" w:cstheme="minorHAnsi"/>
        </w:rPr>
        <w:t>Sep</w:t>
      </w:r>
      <w:r w:rsidR="00E05EF4">
        <w:rPr>
          <w:rFonts w:asciiTheme="minorHAnsi" w:hAnsiTheme="minorHAnsi" w:cstheme="minorHAnsi"/>
        </w:rPr>
        <w:t xml:space="preserve"> 2021</w:t>
      </w:r>
      <w:r w:rsidR="005421BC">
        <w:rPr>
          <w:rFonts w:asciiTheme="minorHAnsi" w:hAnsiTheme="minorHAnsi" w:cstheme="minorHAnsi"/>
        </w:rPr>
        <w:t xml:space="preserve"> </w:t>
      </w:r>
      <w:r w:rsidR="00E05EF4">
        <w:rPr>
          <w:rFonts w:asciiTheme="minorHAnsi" w:hAnsiTheme="minorHAnsi" w:cstheme="minorHAnsi"/>
        </w:rPr>
        <w:t xml:space="preserve">- </w:t>
      </w:r>
      <w:r w:rsidR="004D2956">
        <w:rPr>
          <w:rFonts w:asciiTheme="minorHAnsi" w:hAnsiTheme="minorHAnsi" w:cstheme="minorHAnsi"/>
        </w:rPr>
        <w:t>Present</w:t>
      </w:r>
    </w:p>
    <w:p w14:paraId="33334E3A" w14:textId="744C0B64" w:rsidR="00207A19" w:rsidRPr="003001AA" w:rsidRDefault="00207A1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3001AA">
        <w:rPr>
          <w:rFonts w:asciiTheme="minorHAnsi" w:hAnsiTheme="minorHAnsi" w:cstheme="minorHAnsi"/>
        </w:rPr>
        <w:t>Universität Mannheim, Professor Ulrich Wagner</w:t>
      </w:r>
    </w:p>
    <w:p w14:paraId="245DE534" w14:textId="412EC8B1" w:rsidR="007575EE" w:rsidRPr="003001AA" w:rsidRDefault="007575EE" w:rsidP="00A90527">
      <w:pPr>
        <w:rPr>
          <w:rFonts w:asciiTheme="minorHAnsi" w:hAnsiTheme="minorHAnsi" w:cstheme="minorHAnsi"/>
        </w:rPr>
      </w:pPr>
    </w:p>
    <w:p w14:paraId="3AD60F1C" w14:textId="2F439F8F" w:rsidR="007575EE" w:rsidRPr="006E1CC6" w:rsidRDefault="00E961C0" w:rsidP="00E961C0">
      <w:pPr>
        <w:tabs>
          <w:tab w:val="right" w:pos="9000"/>
        </w:tabs>
        <w:rPr>
          <w:rFonts w:asciiTheme="minorHAnsi" w:hAnsiTheme="minorHAnsi" w:cstheme="minorHAnsi"/>
        </w:rPr>
      </w:pPr>
      <w:r w:rsidRPr="003001AA">
        <w:rPr>
          <w:rFonts w:asciiTheme="minorHAnsi" w:hAnsiTheme="minorHAnsi" w:cstheme="minorHAnsi"/>
        </w:rPr>
        <w:t>RESEARCH FELLOW</w:t>
      </w:r>
      <w:r w:rsidRPr="003001AA">
        <w:rPr>
          <w:rFonts w:asciiTheme="minorHAnsi" w:hAnsiTheme="minorHAnsi" w:cstheme="minorHAnsi"/>
        </w:rPr>
        <w:tab/>
      </w:r>
      <w:r w:rsidRPr="006E1CC6">
        <w:rPr>
          <w:rFonts w:asciiTheme="minorHAnsi" w:hAnsiTheme="minorHAnsi" w:cstheme="minorHAnsi"/>
        </w:rPr>
        <w:t>Jun 2020 - May 2021</w:t>
      </w:r>
    </w:p>
    <w:p w14:paraId="329AA1A6" w14:textId="5239FBA8" w:rsidR="00EB187E" w:rsidRDefault="00043134" w:rsidP="00043134">
      <w:r w:rsidRPr="00043134">
        <w:tab/>
      </w:r>
      <w:r w:rsidR="006E1CC6">
        <w:t>Iowa Center for Research by Undergraduates</w:t>
      </w:r>
      <w:r w:rsidR="00136FFE">
        <w:t xml:space="preserve"> (ICRU)</w:t>
      </w:r>
    </w:p>
    <w:p w14:paraId="3D134F80" w14:textId="28DDB0ED" w:rsidR="006E1CC6" w:rsidRDefault="006E1CC6" w:rsidP="00043134"/>
    <w:p w14:paraId="5BD93C41" w14:textId="199BAF21" w:rsidR="006E1CC6" w:rsidRDefault="006E1CC6" w:rsidP="006E1CC6">
      <w:pPr>
        <w:tabs>
          <w:tab w:val="right" w:pos="9000"/>
        </w:tabs>
      </w:pPr>
      <w:r>
        <w:t>RESEARCH ASSISTANT</w:t>
      </w:r>
      <w:r>
        <w:tab/>
        <w:t>Jun 2020 - Aug 2020</w:t>
      </w:r>
    </w:p>
    <w:p w14:paraId="4EE28383" w14:textId="05DDBE44" w:rsidR="006E1CC6" w:rsidRDefault="006E1CC6" w:rsidP="006E1CC6">
      <w:pPr>
        <w:tabs>
          <w:tab w:val="right" w:pos="9000"/>
        </w:tabs>
        <w:ind w:firstLine="720"/>
      </w:pPr>
      <w:r>
        <w:t>University of Iowa Public Policy Center</w:t>
      </w:r>
    </w:p>
    <w:p w14:paraId="0F23501E" w14:textId="77777777" w:rsidR="006E1CC6" w:rsidRDefault="006E1CC6" w:rsidP="00043134"/>
    <w:p w14:paraId="402D4189" w14:textId="3F116FB0" w:rsidR="00EB187E" w:rsidRDefault="00EB187E" w:rsidP="00043134">
      <w:pPr>
        <w:rPr>
          <w:rFonts w:asciiTheme="minorHAnsi" w:hAnsiTheme="minorHAnsi" w:cstheme="minorHAnsi"/>
        </w:rPr>
      </w:pPr>
      <w:r>
        <w:t xml:space="preserve">Programming Skills: </w:t>
      </w:r>
      <w:r>
        <w:rPr>
          <w:rFonts w:asciiTheme="minorHAnsi" w:hAnsiTheme="minorHAnsi" w:cstheme="minorHAnsi"/>
        </w:rPr>
        <w:t>S</w:t>
      </w:r>
      <w:r w:rsidR="00780F00">
        <w:rPr>
          <w:rFonts w:asciiTheme="minorHAnsi" w:hAnsiTheme="minorHAnsi" w:cstheme="minorHAnsi"/>
        </w:rPr>
        <w:t>TATA</w:t>
      </w:r>
      <w:r>
        <w:rPr>
          <w:rFonts w:asciiTheme="minorHAnsi" w:hAnsiTheme="minorHAnsi" w:cstheme="minorHAnsi"/>
        </w:rPr>
        <w:t xml:space="preserve">, </w:t>
      </w:r>
      <w:r w:rsidR="001168A0">
        <w:rPr>
          <w:rFonts w:asciiTheme="minorHAnsi" w:hAnsiTheme="minorHAnsi" w:cstheme="minorHAnsi"/>
        </w:rPr>
        <w:t xml:space="preserve">LaTeX, </w:t>
      </w:r>
      <w:r w:rsidR="00CD3BA5">
        <w:rPr>
          <w:rFonts w:asciiTheme="minorHAnsi" w:hAnsiTheme="minorHAnsi" w:cstheme="minorHAnsi"/>
        </w:rPr>
        <w:t xml:space="preserve">QGIS, </w:t>
      </w:r>
      <w:r w:rsidR="003802BA">
        <w:rPr>
          <w:rFonts w:asciiTheme="minorHAnsi" w:hAnsiTheme="minorHAnsi" w:cstheme="minorHAnsi"/>
        </w:rPr>
        <w:t xml:space="preserve">R, </w:t>
      </w:r>
      <w:r>
        <w:rPr>
          <w:rFonts w:asciiTheme="minorHAnsi" w:hAnsiTheme="minorHAnsi" w:cstheme="minorHAnsi"/>
        </w:rPr>
        <w:t>Python</w:t>
      </w:r>
    </w:p>
    <w:p w14:paraId="2028EDC6" w14:textId="5D3684C4" w:rsidR="00DE086E" w:rsidRDefault="00DE086E" w:rsidP="00043134">
      <w:pPr>
        <w:rPr>
          <w:rFonts w:asciiTheme="minorHAnsi" w:hAnsiTheme="minorHAnsi" w:cstheme="minorHAnsi"/>
        </w:rPr>
      </w:pPr>
    </w:p>
    <w:p w14:paraId="0F904A1E" w14:textId="5C7C652B" w:rsidR="00DE086E" w:rsidRPr="00EB187E" w:rsidRDefault="00DE086E" w:rsidP="000431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Languages: English (native), German (intermediate)</w:t>
      </w:r>
    </w:p>
    <w:p w14:paraId="29A411E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64F8990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045D071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01EE26B" w14:textId="53DBF14D" w:rsidR="008C6A59" w:rsidRDefault="007E4D6A" w:rsidP="004E5F20">
      <w:pPr>
        <w:tabs>
          <w:tab w:val="right" w:pos="900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FULBRIGHT RESEARCH GRANT</w:t>
      </w:r>
      <w:r w:rsidR="00CF3481">
        <w:rPr>
          <w:rFonts w:asciiTheme="minorHAnsi" w:hAnsiTheme="minorHAnsi" w:cstheme="minorHAnsi"/>
          <w:bCs/>
        </w:rPr>
        <w:t xml:space="preserve">, </w:t>
      </w:r>
      <w:r w:rsidR="008C6A59">
        <w:rPr>
          <w:rFonts w:asciiTheme="minorHAnsi" w:hAnsiTheme="minorHAnsi" w:cstheme="minorHAnsi"/>
          <w:bCs/>
        </w:rPr>
        <w:t>Universit</w:t>
      </w:r>
      <w:r w:rsidR="0036589D">
        <w:rPr>
          <w:rFonts w:asciiTheme="minorHAnsi" w:hAnsiTheme="minorHAnsi" w:cstheme="minorHAnsi"/>
          <w:bCs/>
        </w:rPr>
        <w:t>y of Mannheim</w:t>
      </w:r>
      <w:r w:rsidR="0036589D">
        <w:rPr>
          <w:rFonts w:asciiTheme="minorHAnsi" w:hAnsiTheme="minorHAnsi" w:cstheme="minorHAnsi"/>
          <w:bCs/>
        </w:rPr>
        <w:tab/>
        <w:t>Sep 2021</w:t>
      </w:r>
      <w:r w:rsidR="00CF3481">
        <w:rPr>
          <w:rFonts w:asciiTheme="minorHAnsi" w:hAnsiTheme="minorHAnsi" w:cstheme="minorHAnsi"/>
          <w:bCs/>
        </w:rPr>
        <w:t xml:space="preserve"> </w:t>
      </w:r>
      <w:r w:rsidR="0036589D">
        <w:rPr>
          <w:rFonts w:asciiTheme="minorHAnsi" w:hAnsiTheme="minorHAnsi" w:cstheme="minorHAnsi"/>
          <w:bCs/>
        </w:rPr>
        <w:t>-</w:t>
      </w:r>
      <w:r w:rsidR="00CF3481">
        <w:rPr>
          <w:rFonts w:asciiTheme="minorHAnsi" w:hAnsiTheme="minorHAnsi" w:cstheme="minorHAnsi"/>
          <w:bCs/>
        </w:rPr>
        <w:t xml:space="preserve"> </w:t>
      </w:r>
      <w:r w:rsidR="0036589D">
        <w:rPr>
          <w:rFonts w:asciiTheme="minorHAnsi" w:hAnsiTheme="minorHAnsi" w:cstheme="minorHAnsi"/>
          <w:bCs/>
        </w:rPr>
        <w:t>Jul 2022</w:t>
      </w:r>
    </w:p>
    <w:p w14:paraId="7E1B01F1" w14:textId="1C5F4A52" w:rsidR="001C1662" w:rsidRDefault="007E4D6A" w:rsidP="004E5F20">
      <w:pPr>
        <w:tabs>
          <w:tab w:val="right" w:pos="900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PHI BETA KAPPA</w:t>
      </w:r>
      <w:r w:rsidR="00EC294F">
        <w:rPr>
          <w:rFonts w:asciiTheme="minorHAnsi" w:hAnsiTheme="minorHAnsi" w:cstheme="minorHAnsi"/>
          <w:bCs/>
        </w:rPr>
        <w:t>,</w:t>
      </w:r>
      <w:r w:rsidR="001C1662">
        <w:rPr>
          <w:rFonts w:asciiTheme="minorHAnsi" w:hAnsiTheme="minorHAnsi" w:cstheme="minorHAnsi"/>
          <w:bCs/>
        </w:rPr>
        <w:t xml:space="preserve"> University of Iowa Chapter</w:t>
      </w:r>
      <w:r w:rsidR="001C1662">
        <w:rPr>
          <w:rFonts w:asciiTheme="minorHAnsi" w:hAnsiTheme="minorHAnsi" w:cstheme="minorHAnsi"/>
          <w:bCs/>
        </w:rPr>
        <w:tab/>
      </w:r>
      <w:r w:rsidR="00A01395">
        <w:rPr>
          <w:rFonts w:asciiTheme="minorHAnsi" w:hAnsiTheme="minorHAnsi" w:cstheme="minorHAnsi"/>
          <w:bCs/>
        </w:rPr>
        <w:t>Jan 2020</w:t>
      </w:r>
    </w:p>
    <w:p w14:paraId="6648CE4C" w14:textId="60AEE3C8" w:rsidR="00FB3B44" w:rsidRDefault="007E4D6A" w:rsidP="004E5F20">
      <w:pPr>
        <w:tabs>
          <w:tab w:val="right" w:pos="900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EXCELLENCE IN RESEARCH</w:t>
      </w:r>
      <w:r w:rsidR="00FB3B44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UI </w:t>
      </w:r>
      <w:r w:rsidR="00FB3B44">
        <w:rPr>
          <w:rFonts w:asciiTheme="minorHAnsi" w:hAnsiTheme="minorHAnsi" w:cstheme="minorHAnsi"/>
          <w:bCs/>
        </w:rPr>
        <w:t>O</w:t>
      </w:r>
      <w:r w:rsidR="004E5F20">
        <w:rPr>
          <w:rFonts w:asciiTheme="minorHAnsi" w:hAnsiTheme="minorHAnsi" w:cstheme="minorHAnsi"/>
          <w:bCs/>
        </w:rPr>
        <w:t xml:space="preserve">ffice of the VP of </w:t>
      </w:r>
      <w:r>
        <w:rPr>
          <w:rFonts w:asciiTheme="minorHAnsi" w:hAnsiTheme="minorHAnsi" w:cstheme="minorHAnsi"/>
          <w:bCs/>
        </w:rPr>
        <w:t>Research</w:t>
      </w:r>
      <w:r w:rsidR="004E5F20">
        <w:rPr>
          <w:rFonts w:asciiTheme="minorHAnsi" w:hAnsiTheme="minorHAnsi" w:cstheme="minorHAnsi"/>
          <w:bCs/>
        </w:rPr>
        <w:tab/>
        <w:t>Dec 2020</w:t>
      </w:r>
    </w:p>
    <w:p w14:paraId="4B28A7C4" w14:textId="2348B0BE" w:rsidR="00924B75" w:rsidRPr="00B34971" w:rsidRDefault="007E4D6A" w:rsidP="005A743A">
      <w:pPr>
        <w:tabs>
          <w:tab w:val="right" w:pos="9000"/>
        </w:tabs>
        <w:rPr>
          <w:rFonts w:asciiTheme="minorHAnsi" w:hAnsiTheme="minorHAnsi" w:cstheme="minorHAnsi"/>
          <w:bCs/>
        </w:rPr>
      </w:pPr>
      <w:r w:rsidRPr="00B34971">
        <w:rPr>
          <w:rFonts w:asciiTheme="minorHAnsi" w:hAnsiTheme="minorHAnsi" w:cstheme="minorHAnsi"/>
          <w:bCs/>
        </w:rPr>
        <w:t>GEORGE S. SCHAEFFER SCHOLARSHIP IN SCIENCE</w:t>
      </w:r>
      <w:r w:rsidRPr="00B34971">
        <w:rPr>
          <w:rFonts w:asciiTheme="minorHAnsi" w:hAnsiTheme="minorHAnsi" w:cstheme="minorHAnsi"/>
          <w:bCs/>
        </w:rPr>
        <w:tab/>
      </w:r>
      <w:r w:rsidR="00D47641">
        <w:rPr>
          <w:rFonts w:asciiTheme="minorHAnsi" w:hAnsiTheme="minorHAnsi" w:cstheme="minorHAnsi"/>
          <w:bCs/>
        </w:rPr>
        <w:t xml:space="preserve">Sep </w:t>
      </w:r>
      <w:r w:rsidR="004C4807" w:rsidRPr="00B34971">
        <w:rPr>
          <w:rFonts w:asciiTheme="minorHAnsi" w:hAnsiTheme="minorHAnsi" w:cstheme="minorHAnsi"/>
          <w:bCs/>
        </w:rPr>
        <w:t>2020</w:t>
      </w:r>
      <w:r w:rsidR="003F5604" w:rsidRPr="00B34971">
        <w:rPr>
          <w:rFonts w:asciiTheme="minorHAnsi" w:hAnsiTheme="minorHAnsi" w:cstheme="minorHAnsi"/>
          <w:bCs/>
        </w:rPr>
        <w:t xml:space="preserve"> </w:t>
      </w:r>
      <w:r w:rsidR="005B1ED6">
        <w:rPr>
          <w:rFonts w:asciiTheme="minorHAnsi" w:hAnsiTheme="minorHAnsi" w:cstheme="minorHAnsi"/>
          <w:bCs/>
        </w:rPr>
        <w:t>-</w:t>
      </w:r>
      <w:r w:rsidR="00D47641">
        <w:rPr>
          <w:rFonts w:asciiTheme="minorHAnsi" w:hAnsiTheme="minorHAnsi" w:cstheme="minorHAnsi"/>
          <w:bCs/>
        </w:rPr>
        <w:t xml:space="preserve"> May</w:t>
      </w:r>
      <w:r w:rsidR="003F5604" w:rsidRPr="00B34971">
        <w:rPr>
          <w:rFonts w:asciiTheme="minorHAnsi" w:hAnsiTheme="minorHAnsi" w:cstheme="minorHAnsi"/>
          <w:bCs/>
        </w:rPr>
        <w:t xml:space="preserve"> 2021</w:t>
      </w:r>
    </w:p>
    <w:p w14:paraId="16F3F571" w14:textId="18F5CE50" w:rsidR="00A90527" w:rsidRPr="00B34971" w:rsidRDefault="00136FFE" w:rsidP="005A743A">
      <w:pPr>
        <w:tabs>
          <w:tab w:val="right" w:pos="900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ICRU</w:t>
      </w:r>
      <w:r w:rsidRPr="00B34971">
        <w:rPr>
          <w:rFonts w:asciiTheme="minorHAnsi" w:hAnsiTheme="minorHAnsi" w:cstheme="minorHAnsi"/>
          <w:bCs/>
        </w:rPr>
        <w:t xml:space="preserve"> TRAVEL GRANT</w:t>
      </w:r>
      <w:r w:rsidRPr="00B34971">
        <w:rPr>
          <w:rFonts w:asciiTheme="minorHAnsi" w:hAnsiTheme="minorHAnsi" w:cstheme="minorHAnsi"/>
          <w:bCs/>
        </w:rPr>
        <w:tab/>
        <w:t>2020</w:t>
      </w:r>
    </w:p>
    <w:p w14:paraId="697E1130" w14:textId="1CF1F596" w:rsidR="00A90527" w:rsidRPr="00B178EA" w:rsidRDefault="00136FFE" w:rsidP="005A743A">
      <w:pPr>
        <w:tabs>
          <w:tab w:val="right" w:pos="9000"/>
        </w:tabs>
        <w:rPr>
          <w:rFonts w:asciiTheme="minorHAnsi" w:hAnsiTheme="minorHAnsi" w:cstheme="minorHAnsi"/>
          <w:b/>
        </w:rPr>
      </w:pPr>
      <w:r w:rsidRPr="00B34971">
        <w:rPr>
          <w:rFonts w:asciiTheme="minorHAnsi" w:hAnsiTheme="minorHAnsi" w:cstheme="minorHAnsi"/>
          <w:bCs/>
        </w:rPr>
        <w:t>HONORS</w:t>
      </w:r>
      <w:r>
        <w:rPr>
          <w:rFonts w:asciiTheme="minorHAnsi" w:hAnsiTheme="minorHAnsi" w:cstheme="minorHAnsi"/>
          <w:bCs/>
        </w:rPr>
        <w:t xml:space="preserve"> PROGRAM</w:t>
      </w:r>
      <w:r w:rsidRPr="00B34971">
        <w:rPr>
          <w:rFonts w:asciiTheme="minorHAnsi" w:hAnsiTheme="minorHAnsi" w:cstheme="minorHAnsi"/>
          <w:bCs/>
        </w:rPr>
        <w:t xml:space="preserve"> TRAVEL GRANT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 w:rsidR="007D6A21">
        <w:rPr>
          <w:rFonts w:asciiTheme="minorHAnsi" w:hAnsiTheme="minorHAnsi" w:cstheme="minorHAnsi"/>
        </w:rPr>
        <w:t>20</w:t>
      </w:r>
    </w:p>
    <w:p w14:paraId="03278F56" w14:textId="1D5A0B56" w:rsidR="00A90527" w:rsidRDefault="00A90527" w:rsidP="00A90527">
      <w:pPr>
        <w:rPr>
          <w:rFonts w:asciiTheme="minorHAnsi" w:hAnsiTheme="minorHAnsi" w:cstheme="minorHAnsi"/>
        </w:rPr>
      </w:pPr>
    </w:p>
    <w:p w14:paraId="22719772" w14:textId="4C6728EE" w:rsidR="00B178EA" w:rsidRDefault="008B29F5" w:rsidP="00B178EA">
      <w:pPr>
        <w:pStyle w:val="Heading1"/>
      </w:pPr>
      <w:r>
        <w:t>Non-Peer Reviewed Publications</w:t>
      </w:r>
    </w:p>
    <w:p w14:paraId="5D301132" w14:textId="18108AB3" w:rsidR="00FA1CC2" w:rsidRDefault="00FA1CC2" w:rsidP="00FA1CC2"/>
    <w:p w14:paraId="4FCE854D" w14:textId="7D5787A3" w:rsidR="008B29F5" w:rsidRPr="00136FFE" w:rsidRDefault="00FA1CC2" w:rsidP="00136FFE">
      <w:pPr>
        <w:pStyle w:val="ListParagraph"/>
        <w:numPr>
          <w:ilvl w:val="0"/>
          <w:numId w:val="9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>“Revisi</w:t>
      </w:r>
      <w:r w:rsidR="00C27F7D">
        <w:rPr>
          <w:rFonts w:asciiTheme="minorHAnsi" w:hAnsiTheme="minorHAnsi" w:cstheme="minorHAnsi"/>
          <w:bCs/>
        </w:rPr>
        <w:t>ti</w:t>
      </w:r>
      <w:r w:rsidRPr="00136FFE">
        <w:rPr>
          <w:rFonts w:asciiTheme="minorHAnsi" w:hAnsiTheme="minorHAnsi" w:cstheme="minorHAnsi"/>
          <w:bCs/>
        </w:rPr>
        <w:t>ng the Impact of Ignition Interlock Laws</w:t>
      </w:r>
      <w:r w:rsidR="00A703F0" w:rsidRPr="00136FFE">
        <w:rPr>
          <w:rFonts w:asciiTheme="minorHAnsi" w:hAnsiTheme="minorHAnsi" w:cstheme="minorHAnsi"/>
          <w:bCs/>
        </w:rPr>
        <w:t xml:space="preserve">”, </w:t>
      </w:r>
      <w:r w:rsidR="00DC0EF7" w:rsidRPr="00136FFE">
        <w:rPr>
          <w:rFonts w:asciiTheme="minorHAnsi" w:hAnsiTheme="minorHAnsi" w:cstheme="minorHAnsi"/>
          <w:bCs/>
        </w:rPr>
        <w:t xml:space="preserve">University of Iowa </w:t>
      </w:r>
      <w:r w:rsidR="00A703F0" w:rsidRPr="00136FFE">
        <w:rPr>
          <w:rFonts w:asciiTheme="minorHAnsi" w:hAnsiTheme="minorHAnsi" w:cstheme="minorHAnsi"/>
          <w:bCs/>
        </w:rPr>
        <w:t>Public Policy Center</w:t>
      </w:r>
      <w:r w:rsidR="00746D43" w:rsidRPr="00136FFE">
        <w:rPr>
          <w:rFonts w:asciiTheme="minorHAnsi" w:hAnsiTheme="minorHAnsi" w:cstheme="minorHAnsi"/>
          <w:bCs/>
        </w:rPr>
        <w:t xml:space="preserve">, </w:t>
      </w:r>
      <w:r w:rsidR="004E5F20" w:rsidRPr="00136FFE">
        <w:rPr>
          <w:rFonts w:asciiTheme="minorHAnsi" w:hAnsiTheme="minorHAnsi" w:cstheme="minorHAnsi"/>
          <w:bCs/>
        </w:rPr>
        <w:t xml:space="preserve">November </w:t>
      </w:r>
      <w:r w:rsidR="00EA1449" w:rsidRPr="00136FFE">
        <w:rPr>
          <w:rFonts w:asciiTheme="minorHAnsi" w:hAnsiTheme="minorHAnsi" w:cstheme="minorHAnsi"/>
          <w:bCs/>
        </w:rPr>
        <w:t>2020</w:t>
      </w:r>
      <w:r w:rsidR="00670937" w:rsidRPr="00136FFE">
        <w:rPr>
          <w:rFonts w:asciiTheme="minorHAnsi" w:hAnsiTheme="minorHAnsi" w:cstheme="minorHAnsi"/>
          <w:bCs/>
        </w:rPr>
        <w:t>.</w:t>
      </w:r>
    </w:p>
    <w:p w14:paraId="715B9B57" w14:textId="403D7BD4" w:rsidR="008B29F5" w:rsidRPr="00136FFE" w:rsidRDefault="008B29F5" w:rsidP="00136FFE">
      <w:pPr>
        <w:pStyle w:val="ListParagraph"/>
        <w:numPr>
          <w:ilvl w:val="0"/>
          <w:numId w:val="9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 xml:space="preserve">“Risky Adolescent Health Behaviors” (with Jeff DeSimone), </w:t>
      </w:r>
      <w:r w:rsidR="002E3580" w:rsidRPr="00136FFE">
        <w:rPr>
          <w:rFonts w:asciiTheme="minorHAnsi" w:hAnsiTheme="minorHAnsi" w:cstheme="minorHAnsi"/>
          <w:bCs/>
          <w:i/>
          <w:iCs/>
        </w:rPr>
        <w:t>Labor, Human Resources, and Population Economics</w:t>
      </w:r>
      <w:r w:rsidR="002E3580" w:rsidRPr="00136FFE">
        <w:rPr>
          <w:rFonts w:asciiTheme="minorHAnsi" w:hAnsiTheme="minorHAnsi" w:cstheme="minorHAnsi"/>
          <w:bCs/>
        </w:rPr>
        <w:t>, forthcoming</w:t>
      </w:r>
      <w:r w:rsidR="00670937" w:rsidRPr="00136FFE">
        <w:rPr>
          <w:rFonts w:asciiTheme="minorHAnsi" w:hAnsiTheme="minorHAnsi" w:cstheme="minorHAnsi"/>
          <w:bCs/>
        </w:rPr>
        <w:t>.</w:t>
      </w:r>
    </w:p>
    <w:p w14:paraId="712775D3" w14:textId="77777777" w:rsidR="00B178EA" w:rsidRPr="003B19FB" w:rsidRDefault="00B178EA" w:rsidP="00A90527">
      <w:pPr>
        <w:rPr>
          <w:rFonts w:asciiTheme="minorHAnsi" w:hAnsiTheme="minorHAnsi" w:cstheme="minorHAnsi"/>
        </w:rPr>
      </w:pPr>
    </w:p>
    <w:p w14:paraId="1FB28826" w14:textId="7C41CFA6" w:rsidR="00251FA2" w:rsidRPr="003B19FB" w:rsidRDefault="00313232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</w:t>
      </w:r>
      <w:r w:rsidR="00A24FBD">
        <w:rPr>
          <w:rFonts w:asciiTheme="minorHAnsi" w:hAnsiTheme="minorHAnsi" w:cstheme="minorHAnsi"/>
        </w:rPr>
        <w:t>s in Progress</w:t>
      </w:r>
    </w:p>
    <w:p w14:paraId="5ED44572" w14:textId="77777777" w:rsidR="00352F38" w:rsidRDefault="00352F38" w:rsidP="00352F38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6641E6D5" w14:textId="1D60CAC9" w:rsidR="009559A2" w:rsidRPr="00136FFE" w:rsidRDefault="009559A2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 xml:space="preserve">“Carbon Trading and Health Care Impacts: Does the EU ETS </w:t>
      </w:r>
      <w:r w:rsidR="005804E8" w:rsidRPr="00136FFE">
        <w:rPr>
          <w:rFonts w:asciiTheme="minorHAnsi" w:hAnsiTheme="minorHAnsi" w:cstheme="minorHAnsi"/>
          <w:bCs/>
        </w:rPr>
        <w:t>Reduce Hospital Visits and Visit Lengths?”</w:t>
      </w:r>
      <w:r w:rsidR="00587B6C" w:rsidRPr="00136FFE">
        <w:rPr>
          <w:rFonts w:asciiTheme="minorHAnsi" w:hAnsiTheme="minorHAnsi" w:cstheme="minorHAnsi"/>
          <w:bCs/>
        </w:rPr>
        <w:t>.</w:t>
      </w:r>
    </w:p>
    <w:p w14:paraId="5C9EE2DC" w14:textId="2C8EC424" w:rsidR="000E2952" w:rsidRPr="00136FFE" w:rsidRDefault="007B19C2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 xml:space="preserve">“Carbon Trading and Mortality: </w:t>
      </w:r>
      <w:r w:rsidR="004A1496" w:rsidRPr="00136FFE">
        <w:rPr>
          <w:rFonts w:asciiTheme="minorHAnsi" w:hAnsiTheme="minorHAnsi" w:cstheme="minorHAnsi"/>
          <w:bCs/>
        </w:rPr>
        <w:t>EU ETS Impact on European Life Expectancy</w:t>
      </w:r>
      <w:r w:rsidR="009559A2" w:rsidRPr="00136FFE">
        <w:rPr>
          <w:rFonts w:asciiTheme="minorHAnsi" w:hAnsiTheme="minorHAnsi" w:cstheme="minorHAnsi"/>
          <w:bCs/>
        </w:rPr>
        <w:t>”</w:t>
      </w:r>
      <w:r w:rsidR="00587B6C" w:rsidRPr="00136FFE">
        <w:rPr>
          <w:rFonts w:asciiTheme="minorHAnsi" w:hAnsiTheme="minorHAnsi" w:cstheme="minorHAnsi"/>
          <w:bCs/>
        </w:rPr>
        <w:t>.</w:t>
      </w:r>
    </w:p>
    <w:p w14:paraId="7028D4FE" w14:textId="1E3BAFB7" w:rsidR="00352F38" w:rsidRPr="00136FFE" w:rsidRDefault="00352F38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lastRenderedPageBreak/>
        <w:t xml:space="preserve">“Wildfire and Pregnancy </w:t>
      </w:r>
      <w:r w:rsidR="0080221D" w:rsidRPr="00136FFE">
        <w:rPr>
          <w:rFonts w:asciiTheme="minorHAnsi" w:hAnsiTheme="minorHAnsi" w:cstheme="minorHAnsi"/>
          <w:bCs/>
        </w:rPr>
        <w:t>Outcomes: Are There Important Thresholds?”</w:t>
      </w:r>
      <w:r w:rsidR="00587B6C" w:rsidRPr="00136FFE">
        <w:rPr>
          <w:rFonts w:asciiTheme="minorHAnsi" w:hAnsiTheme="minorHAnsi" w:cstheme="minorHAnsi"/>
          <w:bCs/>
        </w:rPr>
        <w:t>.</w:t>
      </w:r>
    </w:p>
    <w:p w14:paraId="5AEE7E40" w14:textId="37F5725B" w:rsidR="00CA3528" w:rsidRPr="00136FFE" w:rsidRDefault="008B29F5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>“</w:t>
      </w:r>
      <w:r w:rsidR="009E46CE" w:rsidRPr="00136FFE">
        <w:rPr>
          <w:rFonts w:asciiTheme="minorHAnsi" w:hAnsiTheme="minorHAnsi" w:cstheme="minorHAnsi"/>
          <w:bCs/>
        </w:rPr>
        <w:t>Student Status and Local Labor Market Conditions</w:t>
      </w:r>
      <w:r w:rsidRPr="00136FFE">
        <w:rPr>
          <w:rFonts w:asciiTheme="minorHAnsi" w:hAnsiTheme="minorHAnsi" w:cstheme="minorHAnsi"/>
          <w:bCs/>
        </w:rPr>
        <w:t>”</w:t>
      </w:r>
      <w:r w:rsidR="004F766E" w:rsidRPr="00136FFE">
        <w:rPr>
          <w:rFonts w:asciiTheme="minorHAnsi" w:hAnsiTheme="minorHAnsi" w:cstheme="minorHAnsi"/>
          <w:bCs/>
        </w:rPr>
        <w:t xml:space="preserve"> (</w:t>
      </w:r>
      <w:r w:rsidR="00F33124" w:rsidRPr="00136FFE">
        <w:rPr>
          <w:rFonts w:asciiTheme="minorHAnsi" w:hAnsiTheme="minorHAnsi" w:cstheme="minorHAnsi"/>
          <w:bCs/>
        </w:rPr>
        <w:t>with Jeff DeSimone</w:t>
      </w:r>
      <w:r w:rsidR="004F766E" w:rsidRPr="00136FFE">
        <w:rPr>
          <w:rFonts w:asciiTheme="minorHAnsi" w:hAnsiTheme="minorHAnsi" w:cstheme="minorHAnsi"/>
          <w:bCs/>
        </w:rPr>
        <w:t>)</w:t>
      </w:r>
      <w:r w:rsidR="00670937" w:rsidRPr="00136FFE">
        <w:rPr>
          <w:rFonts w:asciiTheme="minorHAnsi" w:hAnsiTheme="minorHAnsi" w:cstheme="minorHAnsi"/>
          <w:bCs/>
        </w:rPr>
        <w:t>.</w:t>
      </w:r>
    </w:p>
    <w:p w14:paraId="14E74AC3" w14:textId="2B6FD0DE" w:rsidR="00A90527" w:rsidRPr="00136FFE" w:rsidRDefault="008B29F5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>“</w:t>
      </w:r>
      <w:r w:rsidR="007D6A21" w:rsidRPr="00136FFE">
        <w:rPr>
          <w:rFonts w:asciiTheme="minorHAnsi" w:hAnsiTheme="minorHAnsi" w:cstheme="minorHAnsi"/>
          <w:bCs/>
        </w:rPr>
        <w:t>Schooling and Sustainability: What does Education tell us about Diversion Rates in Minnesota Countie</w:t>
      </w:r>
      <w:r w:rsidR="00F33124" w:rsidRPr="00136FFE">
        <w:rPr>
          <w:rFonts w:asciiTheme="minorHAnsi" w:hAnsiTheme="minorHAnsi" w:cstheme="minorHAnsi"/>
          <w:bCs/>
        </w:rPr>
        <w:t>s</w:t>
      </w:r>
      <w:r w:rsidR="00746D43" w:rsidRPr="00136FFE">
        <w:rPr>
          <w:rFonts w:asciiTheme="minorHAnsi" w:hAnsiTheme="minorHAnsi" w:cstheme="minorHAnsi"/>
          <w:bCs/>
        </w:rPr>
        <w:t>”</w:t>
      </w:r>
      <w:r w:rsidR="004F766E" w:rsidRPr="00136FFE">
        <w:rPr>
          <w:rFonts w:asciiTheme="minorHAnsi" w:hAnsiTheme="minorHAnsi" w:cstheme="minorHAnsi"/>
          <w:bCs/>
        </w:rPr>
        <w:t xml:space="preserve"> (</w:t>
      </w:r>
      <w:r w:rsidR="00771661" w:rsidRPr="00136FFE">
        <w:rPr>
          <w:rFonts w:asciiTheme="minorHAnsi" w:hAnsiTheme="minorHAnsi" w:cstheme="minorHAnsi"/>
          <w:bCs/>
        </w:rPr>
        <w:t xml:space="preserve">with </w:t>
      </w:r>
      <w:r w:rsidR="007D6A21" w:rsidRPr="00136FFE">
        <w:rPr>
          <w:rFonts w:asciiTheme="minorHAnsi" w:hAnsiTheme="minorHAnsi" w:cstheme="minorHAnsi"/>
          <w:bCs/>
        </w:rPr>
        <w:t>Jeff DeSimone</w:t>
      </w:r>
      <w:r w:rsidR="004F766E" w:rsidRPr="00136FFE">
        <w:rPr>
          <w:rFonts w:asciiTheme="minorHAnsi" w:hAnsiTheme="minorHAnsi" w:cstheme="minorHAnsi"/>
          <w:bCs/>
        </w:rPr>
        <w:t>)</w:t>
      </w:r>
      <w:r w:rsidR="00670937" w:rsidRPr="00136FFE">
        <w:rPr>
          <w:rFonts w:asciiTheme="minorHAnsi" w:hAnsiTheme="minorHAnsi" w:cstheme="minorHAnsi"/>
          <w:bCs/>
        </w:rPr>
        <w:t>.</w:t>
      </w:r>
    </w:p>
    <w:p w14:paraId="6667D942" w14:textId="5C7BC97C" w:rsidR="00587B6C" w:rsidRPr="00136FFE" w:rsidRDefault="002E3580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 xml:space="preserve">“Social Cost of Accepting </w:t>
      </w:r>
      <w:r w:rsidR="004F766E" w:rsidRPr="00136FFE">
        <w:rPr>
          <w:rFonts w:asciiTheme="minorHAnsi" w:hAnsiTheme="minorHAnsi" w:cstheme="minorHAnsi"/>
          <w:bCs/>
        </w:rPr>
        <w:t>Handouts: Cost Benefit Analysis of the Hawkeye Meal Share Plan” (with Nicolas Grandstaff)</w:t>
      </w:r>
      <w:r w:rsidR="00670937" w:rsidRPr="00136FFE">
        <w:rPr>
          <w:rFonts w:asciiTheme="minorHAnsi" w:hAnsiTheme="minorHAnsi" w:cstheme="minorHAnsi"/>
          <w:bCs/>
        </w:rPr>
        <w:t>.</w:t>
      </w:r>
    </w:p>
    <w:p w14:paraId="69591798" w14:textId="3E0F276A" w:rsidR="00DE086E" w:rsidRPr="003B19FB" w:rsidRDefault="00EA2F62" w:rsidP="00EA1449">
      <w:pPr>
        <w:tabs>
          <w:tab w:val="right" w:pos="8640"/>
        </w:tabs>
        <w:ind w:left="720" w:hanging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</w:p>
    <w:p w14:paraId="0291D48E" w14:textId="77777777" w:rsidR="00251FA2" w:rsidRPr="003B19FB" w:rsidRDefault="00F3140D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Employment History</w:t>
      </w:r>
    </w:p>
    <w:p w14:paraId="2F940AE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D73060D" w14:textId="6070D7C3" w:rsidR="00A90527" w:rsidRPr="005B1ED6" w:rsidRDefault="00136FFE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  <w:r w:rsidRPr="005B1ED6">
        <w:rPr>
          <w:rFonts w:asciiTheme="minorHAnsi" w:hAnsiTheme="minorHAnsi" w:cstheme="minorHAnsi"/>
          <w:bCs/>
        </w:rPr>
        <w:t>UNIVERSITY OF IOWA</w:t>
      </w:r>
      <w:r w:rsidR="00C7161D" w:rsidRPr="005B1ED6">
        <w:rPr>
          <w:rFonts w:asciiTheme="minorHAnsi" w:hAnsiTheme="minorHAnsi" w:cstheme="minorHAnsi"/>
          <w:bCs/>
        </w:rPr>
        <w:tab/>
      </w:r>
      <w:r w:rsidR="00F3140D" w:rsidRPr="005B1ED6">
        <w:rPr>
          <w:rFonts w:asciiTheme="minorHAnsi" w:hAnsiTheme="minorHAnsi" w:cstheme="minorHAnsi"/>
          <w:bCs/>
        </w:rPr>
        <w:t>Aug 2018</w:t>
      </w:r>
      <w:r w:rsidR="00C7161D" w:rsidRPr="005B1ED6">
        <w:rPr>
          <w:rFonts w:asciiTheme="minorHAnsi" w:hAnsiTheme="minorHAnsi" w:cstheme="minorHAnsi"/>
          <w:bCs/>
        </w:rPr>
        <w:t xml:space="preserve"> </w:t>
      </w:r>
      <w:r w:rsidR="0058748E">
        <w:rPr>
          <w:rFonts w:asciiTheme="minorHAnsi" w:hAnsiTheme="minorHAnsi" w:cstheme="minorHAnsi"/>
          <w:bCs/>
        </w:rPr>
        <w:t>-</w:t>
      </w:r>
      <w:r w:rsidR="003F5604" w:rsidRPr="005B1ED6">
        <w:rPr>
          <w:rFonts w:asciiTheme="minorHAnsi" w:hAnsiTheme="minorHAnsi" w:cstheme="minorHAnsi"/>
          <w:bCs/>
        </w:rPr>
        <w:t xml:space="preserve"> </w:t>
      </w:r>
      <w:r w:rsidR="0058748E">
        <w:rPr>
          <w:rFonts w:asciiTheme="minorHAnsi" w:hAnsiTheme="minorHAnsi" w:cstheme="minorHAnsi"/>
          <w:bCs/>
        </w:rPr>
        <w:t>May 2021</w:t>
      </w:r>
    </w:p>
    <w:p w14:paraId="20BC122B" w14:textId="29ED8CAF" w:rsidR="00A90527" w:rsidRPr="005B1ED6" w:rsidRDefault="00136FFE" w:rsidP="00A90527">
      <w:pPr>
        <w:rPr>
          <w:rFonts w:asciiTheme="minorHAnsi" w:hAnsiTheme="minorHAnsi" w:cstheme="minorHAnsi"/>
          <w:bCs/>
        </w:rPr>
      </w:pPr>
      <w:r w:rsidRPr="005B1ED6">
        <w:rPr>
          <w:rFonts w:asciiTheme="minorHAnsi" w:hAnsiTheme="minorHAnsi" w:cstheme="minorHAnsi"/>
          <w:bCs/>
        </w:rPr>
        <w:t>RESIDENT ASSISTANT</w:t>
      </w:r>
      <w:r w:rsidR="00A90527" w:rsidRPr="005B1ED6">
        <w:rPr>
          <w:rFonts w:asciiTheme="minorHAnsi" w:hAnsiTheme="minorHAnsi" w:cstheme="minorHAnsi"/>
          <w:bCs/>
        </w:rPr>
        <w:t xml:space="preserve">, </w:t>
      </w:r>
      <w:r w:rsidR="00F3140D" w:rsidRPr="005B1ED6">
        <w:rPr>
          <w:rFonts w:asciiTheme="minorHAnsi" w:hAnsiTheme="minorHAnsi" w:cstheme="minorHAnsi"/>
          <w:bCs/>
        </w:rPr>
        <w:t>Housing and Dining</w:t>
      </w:r>
    </w:p>
    <w:p w14:paraId="6A11AF3F" w14:textId="27038C6E" w:rsidR="00A90527" w:rsidRPr="005B1ED6" w:rsidRDefault="00F3140D" w:rsidP="00251FA2">
      <w:pPr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5B1ED6">
        <w:rPr>
          <w:rFonts w:asciiTheme="minorHAnsi" w:hAnsiTheme="minorHAnsi" w:cstheme="minorHAnsi"/>
          <w:bCs/>
        </w:rPr>
        <w:t xml:space="preserve">Collaborated with a staff of 30 people to </w:t>
      </w:r>
      <w:r w:rsidR="00043134" w:rsidRPr="005B1ED6">
        <w:rPr>
          <w:rFonts w:asciiTheme="minorHAnsi" w:hAnsiTheme="minorHAnsi" w:cstheme="minorHAnsi"/>
          <w:bCs/>
        </w:rPr>
        <w:t>develop</w:t>
      </w:r>
      <w:r w:rsidRPr="005B1ED6">
        <w:rPr>
          <w:rFonts w:asciiTheme="minorHAnsi" w:hAnsiTheme="minorHAnsi" w:cstheme="minorHAnsi"/>
          <w:bCs/>
        </w:rPr>
        <w:t xml:space="preserve"> social programs</w:t>
      </w:r>
      <w:r w:rsidR="0078101C">
        <w:rPr>
          <w:rFonts w:asciiTheme="minorHAnsi" w:hAnsiTheme="minorHAnsi" w:cstheme="minorHAnsi"/>
          <w:bCs/>
        </w:rPr>
        <w:t>.</w:t>
      </w:r>
      <w:r w:rsidRPr="005B1ED6">
        <w:rPr>
          <w:rFonts w:asciiTheme="minorHAnsi" w:hAnsiTheme="minorHAnsi" w:cstheme="minorHAnsi"/>
          <w:bCs/>
        </w:rPr>
        <w:t xml:space="preserve"> </w:t>
      </w:r>
    </w:p>
    <w:p w14:paraId="437CE37F" w14:textId="77777777" w:rsidR="00A90527" w:rsidRPr="005B1ED6" w:rsidRDefault="00F3140D" w:rsidP="00251FA2">
      <w:pPr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5B1ED6">
        <w:rPr>
          <w:rFonts w:asciiTheme="minorHAnsi" w:hAnsiTheme="minorHAnsi" w:cstheme="minorHAnsi"/>
          <w:bCs/>
        </w:rPr>
        <w:t>Organized and implemented social programs for up to 112 undergraduate students to promote academic excellence, prevent substance abuse, and encourage diversity, equity, and inclusion.</w:t>
      </w:r>
    </w:p>
    <w:p w14:paraId="3D84CF7F" w14:textId="2E4D884E" w:rsidR="00A90527" w:rsidRPr="005B1ED6" w:rsidRDefault="00F3140D" w:rsidP="00A90527">
      <w:pPr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5B1ED6">
        <w:rPr>
          <w:rFonts w:asciiTheme="minorHAnsi" w:hAnsiTheme="minorHAnsi" w:cstheme="minorHAnsi"/>
          <w:bCs/>
        </w:rPr>
        <w:t xml:space="preserve">Managed administrative tasks such as room condition reports, incident reports, room changes, and maintenance requests for over 1000 residents. </w:t>
      </w:r>
    </w:p>
    <w:p w14:paraId="6F72DF07" w14:textId="77777777" w:rsidR="00B34971" w:rsidRPr="005B1ED6" w:rsidRDefault="00B34971" w:rsidP="00381841">
      <w:pPr>
        <w:rPr>
          <w:rFonts w:asciiTheme="minorHAnsi" w:hAnsiTheme="minorHAnsi" w:cstheme="minorHAnsi"/>
          <w:bCs/>
        </w:rPr>
      </w:pPr>
    </w:p>
    <w:p w14:paraId="2B18FFD9" w14:textId="3320C9A7" w:rsidR="00A90527" w:rsidRPr="005B1ED6" w:rsidRDefault="00136FFE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  <w:r w:rsidRPr="005B1ED6">
        <w:rPr>
          <w:rFonts w:asciiTheme="minorHAnsi" w:hAnsiTheme="minorHAnsi" w:cstheme="minorHAnsi"/>
          <w:bCs/>
        </w:rPr>
        <w:t xml:space="preserve">UNIVERSITY OF IOWA </w:t>
      </w:r>
      <w:r w:rsidR="00C7161D" w:rsidRPr="005B1ED6">
        <w:rPr>
          <w:rFonts w:asciiTheme="minorHAnsi" w:hAnsiTheme="minorHAnsi" w:cstheme="minorHAnsi"/>
          <w:bCs/>
        </w:rPr>
        <w:tab/>
        <w:t xml:space="preserve">May </w:t>
      </w:r>
      <w:r w:rsidR="00F3140D" w:rsidRPr="005B1ED6">
        <w:rPr>
          <w:rFonts w:asciiTheme="minorHAnsi" w:hAnsiTheme="minorHAnsi" w:cstheme="minorHAnsi"/>
          <w:bCs/>
        </w:rPr>
        <w:t>2018</w:t>
      </w:r>
      <w:r w:rsidR="00C7161D" w:rsidRPr="005B1ED6">
        <w:rPr>
          <w:rFonts w:asciiTheme="minorHAnsi" w:hAnsiTheme="minorHAnsi" w:cstheme="minorHAnsi"/>
          <w:bCs/>
        </w:rPr>
        <w:t xml:space="preserve"> </w:t>
      </w:r>
      <w:r w:rsidR="0058748E">
        <w:rPr>
          <w:rFonts w:asciiTheme="minorHAnsi" w:hAnsiTheme="minorHAnsi" w:cstheme="minorHAnsi"/>
          <w:bCs/>
        </w:rPr>
        <w:t>- May 2021</w:t>
      </w:r>
    </w:p>
    <w:p w14:paraId="791BF0F5" w14:textId="631DEDBF" w:rsidR="00A90527" w:rsidRPr="005B1ED6" w:rsidRDefault="00136FFE" w:rsidP="00A90527">
      <w:pPr>
        <w:rPr>
          <w:rFonts w:asciiTheme="minorHAnsi" w:hAnsiTheme="minorHAnsi" w:cstheme="minorHAnsi"/>
          <w:bCs/>
        </w:rPr>
      </w:pPr>
      <w:r w:rsidRPr="005B1ED6">
        <w:rPr>
          <w:rFonts w:asciiTheme="minorHAnsi" w:hAnsiTheme="minorHAnsi" w:cstheme="minorHAnsi"/>
          <w:bCs/>
        </w:rPr>
        <w:t>ECONOMICS AND MATHEMATICS TUTOR</w:t>
      </w:r>
    </w:p>
    <w:p w14:paraId="3FF7F1FF" w14:textId="77777777" w:rsidR="00A90527" w:rsidRDefault="00F3140D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leaning objectives for over 10 individual students to encourage them to achieve their own personal goals.</w:t>
      </w:r>
    </w:p>
    <w:p w14:paraId="260B9B61" w14:textId="39E1181B" w:rsidR="00F3140D" w:rsidRDefault="00F3140D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Followed curriculum guidelines of various classes while tailoring teaching methods to fit the unique needs of each student. </w:t>
      </w:r>
    </w:p>
    <w:p w14:paraId="0B66A358" w14:textId="664F64F2" w:rsidR="00383E61" w:rsidRPr="003B19FB" w:rsidRDefault="00383E61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Courses: Principles of Microeconomics, Principles of Macroeconomics, Calculus I, </w:t>
      </w:r>
      <w:r w:rsidR="00450EBE">
        <w:rPr>
          <w:rFonts w:asciiTheme="minorHAnsi" w:hAnsiTheme="minorHAnsi" w:cstheme="minorHAnsi"/>
        </w:rPr>
        <w:t xml:space="preserve">Calculus for Business, </w:t>
      </w:r>
      <w:r>
        <w:rPr>
          <w:rFonts w:asciiTheme="minorHAnsi" w:hAnsiTheme="minorHAnsi" w:cstheme="minorHAnsi"/>
        </w:rPr>
        <w:t xml:space="preserve">Introduction to Linear Algebra, </w:t>
      </w:r>
      <w:r w:rsidR="00450EBE">
        <w:rPr>
          <w:rFonts w:asciiTheme="minorHAnsi" w:hAnsiTheme="minorHAnsi" w:cstheme="minorHAnsi"/>
        </w:rPr>
        <w:t>Intermediate Microeconomics</w:t>
      </w:r>
      <w:r w:rsidR="00846274">
        <w:rPr>
          <w:rFonts w:asciiTheme="minorHAnsi" w:hAnsiTheme="minorHAnsi" w:cstheme="minorHAnsi"/>
        </w:rPr>
        <w:t>, Elementary German I</w:t>
      </w:r>
      <w:r w:rsidR="004D2956">
        <w:rPr>
          <w:rFonts w:asciiTheme="minorHAnsi" w:hAnsiTheme="minorHAnsi" w:cstheme="minorHAnsi"/>
        </w:rPr>
        <w:t>, Elementary German II</w:t>
      </w:r>
      <w:r w:rsidR="00846274">
        <w:rPr>
          <w:rFonts w:asciiTheme="minorHAnsi" w:hAnsiTheme="minorHAnsi" w:cstheme="minorHAnsi"/>
        </w:rPr>
        <w:t xml:space="preserve">. </w:t>
      </w:r>
    </w:p>
    <w:p w14:paraId="2654A69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888AEBA" w14:textId="22D2CD10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Presentations</w:t>
      </w:r>
    </w:p>
    <w:p w14:paraId="4EA3D94E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650584FC" w14:textId="1B5227AD" w:rsidR="00563967" w:rsidRDefault="001A70E0" w:rsidP="003F2690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2020: WEA</w:t>
      </w:r>
      <w:r w:rsidR="009C532C">
        <w:rPr>
          <w:rFonts w:asciiTheme="minorHAnsi" w:hAnsiTheme="minorHAnsi" w:cstheme="minorHAnsi"/>
          <w:bCs/>
        </w:rPr>
        <w:t>I</w:t>
      </w:r>
      <w:r>
        <w:rPr>
          <w:rFonts w:asciiTheme="minorHAnsi" w:hAnsiTheme="minorHAnsi" w:cstheme="minorHAnsi"/>
          <w:bCs/>
        </w:rPr>
        <w:t xml:space="preserve"> </w:t>
      </w:r>
      <w:r w:rsidR="009C532C">
        <w:rPr>
          <w:rFonts w:asciiTheme="minorHAnsi" w:hAnsiTheme="minorHAnsi" w:cstheme="minorHAnsi"/>
          <w:bCs/>
        </w:rPr>
        <w:t>Conference</w:t>
      </w:r>
      <w:r>
        <w:rPr>
          <w:rFonts w:asciiTheme="minorHAnsi" w:hAnsiTheme="minorHAnsi" w:cstheme="minorHAnsi"/>
          <w:bCs/>
        </w:rPr>
        <w:t>, University of Iowa</w:t>
      </w:r>
      <w:r w:rsidR="004B487A">
        <w:rPr>
          <w:rFonts w:asciiTheme="minorHAnsi" w:hAnsiTheme="minorHAnsi" w:cstheme="minorHAnsi"/>
          <w:bCs/>
        </w:rPr>
        <w:t xml:space="preserve">, MEA </w:t>
      </w:r>
      <w:r w:rsidR="009C532C">
        <w:rPr>
          <w:rFonts w:asciiTheme="minorHAnsi" w:hAnsiTheme="minorHAnsi" w:cstheme="minorHAnsi"/>
          <w:bCs/>
        </w:rPr>
        <w:t xml:space="preserve">Conference </w:t>
      </w:r>
      <w:r w:rsidR="004B487A">
        <w:rPr>
          <w:rFonts w:asciiTheme="minorHAnsi" w:hAnsiTheme="minorHAnsi" w:cstheme="minorHAnsi"/>
          <w:bCs/>
        </w:rPr>
        <w:t>(cancelled)</w:t>
      </w:r>
    </w:p>
    <w:p w14:paraId="787F0FC3" w14:textId="4660FFF1" w:rsidR="00EA1449" w:rsidRPr="003B19FB" w:rsidRDefault="00EA1449" w:rsidP="003F269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 xml:space="preserve">2021: MEA </w:t>
      </w:r>
      <w:r w:rsidR="009C532C">
        <w:rPr>
          <w:rFonts w:asciiTheme="minorHAnsi" w:hAnsiTheme="minorHAnsi" w:cstheme="minorHAnsi"/>
          <w:bCs/>
        </w:rPr>
        <w:t>Conference</w:t>
      </w:r>
      <w:r>
        <w:rPr>
          <w:rFonts w:asciiTheme="minorHAnsi" w:hAnsiTheme="minorHAnsi" w:cstheme="minorHAnsi"/>
          <w:bCs/>
        </w:rPr>
        <w:t xml:space="preserve">, University of Iowa </w:t>
      </w:r>
    </w:p>
    <w:p w14:paraId="424350C4" w14:textId="77777777" w:rsidR="003427CB" w:rsidRDefault="003427CB" w:rsidP="003427CB">
      <w:pPr>
        <w:rPr>
          <w:rFonts w:asciiTheme="minorHAnsi" w:hAnsiTheme="minorHAnsi" w:cstheme="minorHAnsi"/>
        </w:rPr>
      </w:pPr>
    </w:p>
    <w:p w14:paraId="66014856" w14:textId="095CA56F" w:rsidR="00251FA2" w:rsidRPr="003B19FB" w:rsidRDefault="00251FA2" w:rsidP="003427CB">
      <w:pPr>
        <w:pStyle w:val="Heading1"/>
      </w:pPr>
      <w:r w:rsidRPr="003B19FB">
        <w:t>References</w:t>
      </w:r>
    </w:p>
    <w:p w14:paraId="5A40E5C1" w14:textId="77777777" w:rsidR="009A1BBA" w:rsidRDefault="009A1BBA" w:rsidP="00A90527">
      <w:pPr>
        <w:rPr>
          <w:rFonts w:asciiTheme="minorHAnsi" w:hAnsiTheme="minorHAnsi" w:cstheme="minorHAnsi"/>
        </w:rPr>
        <w:sectPr w:rsidR="009A1BBA" w:rsidSect="00232129">
          <w:type w:val="continuous"/>
          <w:pgSz w:w="12240" w:h="15840" w:code="1"/>
          <w:pgMar w:top="1440" w:right="1440" w:bottom="1440" w:left="1800" w:header="720" w:footer="720" w:gutter="0"/>
          <w:cols w:space="720"/>
          <w:docGrid w:linePitch="360"/>
        </w:sectPr>
      </w:pPr>
    </w:p>
    <w:p w14:paraId="06BB0724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500DA461" w14:textId="77777777" w:rsidR="00A90527" w:rsidRPr="00EB187E" w:rsidRDefault="00A90527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 xml:space="preserve">Dr. </w:t>
      </w:r>
      <w:r w:rsidR="00CA3528" w:rsidRPr="00EB187E">
        <w:rPr>
          <w:rFonts w:asciiTheme="minorHAnsi" w:hAnsiTheme="minorHAnsi" w:cstheme="minorHAnsi"/>
          <w:bCs/>
        </w:rPr>
        <w:t>Jeff DeSimone</w:t>
      </w:r>
      <w:r w:rsidRPr="00EB187E">
        <w:rPr>
          <w:rFonts w:asciiTheme="minorHAnsi" w:hAnsiTheme="minorHAnsi" w:cstheme="minorHAnsi"/>
          <w:bCs/>
        </w:rPr>
        <w:t xml:space="preserve">, </w:t>
      </w:r>
      <w:r w:rsidR="00CA3528" w:rsidRPr="00EB187E">
        <w:rPr>
          <w:rFonts w:asciiTheme="minorHAnsi" w:hAnsiTheme="minorHAnsi" w:cstheme="minorHAnsi"/>
          <w:bCs/>
        </w:rPr>
        <w:t>Visiting Professor</w:t>
      </w:r>
      <w:r w:rsidRPr="00EB187E">
        <w:rPr>
          <w:rFonts w:asciiTheme="minorHAnsi" w:hAnsiTheme="minorHAnsi" w:cstheme="minorHAnsi"/>
          <w:bCs/>
        </w:rPr>
        <w:t xml:space="preserve"> </w:t>
      </w:r>
    </w:p>
    <w:p w14:paraId="3667EED6" w14:textId="77777777" w:rsidR="00A90527" w:rsidRPr="00EB187E" w:rsidRDefault="00CA3528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>Department of Economics</w:t>
      </w:r>
    </w:p>
    <w:p w14:paraId="4C425A2A" w14:textId="77777777" w:rsidR="00A90527" w:rsidRPr="00EB187E" w:rsidRDefault="00CA3528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>University of Iowa</w:t>
      </w:r>
    </w:p>
    <w:p w14:paraId="2889CF9B" w14:textId="77777777" w:rsidR="00A90527" w:rsidRPr="00EB187E" w:rsidRDefault="00A90527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 xml:space="preserve">Email: </w:t>
      </w:r>
      <w:r w:rsidR="00CA3528" w:rsidRPr="00EB187E">
        <w:rPr>
          <w:rFonts w:asciiTheme="minorHAnsi" w:hAnsiTheme="minorHAnsi" w:cstheme="minorHAnsi"/>
          <w:bCs/>
        </w:rPr>
        <w:t>jeffrey-desimone@uiowa.edu</w:t>
      </w:r>
    </w:p>
    <w:p w14:paraId="49EE38B0" w14:textId="77777777" w:rsidR="00A90527" w:rsidRPr="00EB187E" w:rsidRDefault="00A90527" w:rsidP="00A90527">
      <w:pPr>
        <w:rPr>
          <w:rFonts w:asciiTheme="minorHAnsi" w:hAnsiTheme="minorHAnsi" w:cstheme="minorHAnsi"/>
          <w:bCs/>
        </w:rPr>
      </w:pPr>
    </w:p>
    <w:p w14:paraId="53018770" w14:textId="77777777" w:rsidR="00A90527" w:rsidRPr="00EB187E" w:rsidRDefault="00A90527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 xml:space="preserve">Dr. </w:t>
      </w:r>
      <w:r w:rsidR="009A1BBA" w:rsidRPr="00EB187E">
        <w:rPr>
          <w:rFonts w:asciiTheme="minorHAnsi" w:hAnsiTheme="minorHAnsi" w:cstheme="minorHAnsi"/>
          <w:bCs/>
        </w:rPr>
        <w:t>Qing Han</w:t>
      </w:r>
      <w:r w:rsidRPr="00EB187E">
        <w:rPr>
          <w:rFonts w:asciiTheme="minorHAnsi" w:hAnsiTheme="minorHAnsi" w:cstheme="minorHAnsi"/>
          <w:bCs/>
        </w:rPr>
        <w:t xml:space="preserve">, </w:t>
      </w:r>
      <w:r w:rsidR="009A1BBA" w:rsidRPr="00EB187E">
        <w:rPr>
          <w:rFonts w:asciiTheme="minorHAnsi" w:hAnsiTheme="minorHAnsi" w:cstheme="minorHAnsi"/>
          <w:bCs/>
        </w:rPr>
        <w:t>Visiting Professor</w:t>
      </w:r>
    </w:p>
    <w:p w14:paraId="7CB5A2CF" w14:textId="77777777" w:rsidR="00A90527" w:rsidRPr="00EB187E" w:rsidRDefault="009A1BBA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>Department of Economics</w:t>
      </w:r>
    </w:p>
    <w:p w14:paraId="5F33D835" w14:textId="77777777" w:rsidR="00A90527" w:rsidRPr="00EB187E" w:rsidRDefault="009A1BBA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>University of Iowa</w:t>
      </w:r>
    </w:p>
    <w:p w14:paraId="62FA5094" w14:textId="77777777" w:rsidR="00A90527" w:rsidRPr="00EB187E" w:rsidRDefault="009A1BBA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>Email: qing-han@uiowa.edu</w:t>
      </w:r>
      <w:r w:rsidRPr="00EB187E">
        <w:rPr>
          <w:rFonts w:asciiTheme="minorHAnsi" w:hAnsiTheme="minorHAnsi" w:cstheme="minorHAnsi"/>
          <w:bCs/>
        </w:rPr>
        <w:br w:type="column"/>
      </w:r>
    </w:p>
    <w:p w14:paraId="37F22A1D" w14:textId="5F5C75B7" w:rsidR="009A1BBA" w:rsidRDefault="009A1BBA" w:rsidP="004B36EF">
      <w:pPr>
        <w:ind w:right="-90"/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 xml:space="preserve">Dr. </w:t>
      </w:r>
      <w:r w:rsidR="00470198">
        <w:rPr>
          <w:rFonts w:asciiTheme="minorHAnsi" w:hAnsiTheme="minorHAnsi" w:cstheme="minorHAnsi"/>
          <w:bCs/>
        </w:rPr>
        <w:t>Ulrich Wagner</w:t>
      </w:r>
      <w:r w:rsidRPr="00EB187E">
        <w:rPr>
          <w:rFonts w:asciiTheme="minorHAnsi" w:hAnsiTheme="minorHAnsi" w:cstheme="minorHAnsi"/>
          <w:bCs/>
        </w:rPr>
        <w:t xml:space="preserve">, </w:t>
      </w:r>
      <w:r w:rsidR="00CE0F25">
        <w:rPr>
          <w:rFonts w:asciiTheme="minorHAnsi" w:hAnsiTheme="minorHAnsi" w:cstheme="minorHAnsi"/>
          <w:bCs/>
        </w:rPr>
        <w:t xml:space="preserve">Professor </w:t>
      </w:r>
    </w:p>
    <w:p w14:paraId="791CD4BA" w14:textId="1A3AB70B" w:rsidR="0022089F" w:rsidRPr="00EB187E" w:rsidRDefault="0022089F" w:rsidP="004B36EF">
      <w:pPr>
        <w:ind w:right="-9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Chair in Quantitative Economics</w:t>
      </w:r>
    </w:p>
    <w:p w14:paraId="60466709" w14:textId="53178187" w:rsidR="009A1BBA" w:rsidRPr="00EB187E" w:rsidRDefault="009A1BBA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 xml:space="preserve">Department of </w:t>
      </w:r>
      <w:r w:rsidR="00CE0F25">
        <w:rPr>
          <w:rFonts w:asciiTheme="minorHAnsi" w:hAnsiTheme="minorHAnsi" w:cstheme="minorHAnsi"/>
          <w:bCs/>
        </w:rPr>
        <w:t>Economics</w:t>
      </w:r>
    </w:p>
    <w:p w14:paraId="07EBAF92" w14:textId="4AA8D2EA" w:rsidR="009A1BBA" w:rsidRPr="003001AA" w:rsidRDefault="00CE0F25" w:rsidP="00A90527">
      <w:pPr>
        <w:rPr>
          <w:rFonts w:asciiTheme="minorHAnsi" w:hAnsiTheme="minorHAnsi" w:cstheme="minorHAnsi"/>
          <w:bCs/>
        </w:rPr>
      </w:pPr>
      <w:r w:rsidRPr="003001AA">
        <w:rPr>
          <w:rFonts w:asciiTheme="minorHAnsi" w:hAnsiTheme="minorHAnsi" w:cstheme="minorHAnsi"/>
          <w:bCs/>
        </w:rPr>
        <w:t>Universität Mannheim</w:t>
      </w:r>
    </w:p>
    <w:p w14:paraId="6353BD5F" w14:textId="266F61E3" w:rsidR="009A1BBA" w:rsidRPr="0022089F" w:rsidRDefault="009A1BBA" w:rsidP="00A90527">
      <w:pPr>
        <w:rPr>
          <w:rFonts w:asciiTheme="minorHAnsi" w:hAnsiTheme="minorHAnsi" w:cstheme="minorHAnsi"/>
          <w:bCs/>
        </w:rPr>
      </w:pPr>
      <w:r w:rsidRPr="0022089F">
        <w:rPr>
          <w:rFonts w:asciiTheme="minorHAnsi" w:hAnsiTheme="minorHAnsi" w:cstheme="minorHAnsi"/>
          <w:bCs/>
        </w:rPr>
        <w:t xml:space="preserve">Email: </w:t>
      </w:r>
      <w:r w:rsidR="0022089F" w:rsidRPr="0022089F">
        <w:rPr>
          <w:rFonts w:asciiTheme="minorHAnsi" w:hAnsiTheme="minorHAnsi" w:cstheme="minorHAnsi"/>
          <w:bCs/>
        </w:rPr>
        <w:t>wagner@vwl.uni-mannheim.</w:t>
      </w:r>
      <w:r w:rsidR="003001AA">
        <w:rPr>
          <w:rFonts w:asciiTheme="minorHAnsi" w:hAnsiTheme="minorHAnsi" w:cstheme="minorHAnsi"/>
          <w:bCs/>
        </w:rPr>
        <w:t>de</w:t>
      </w:r>
    </w:p>
    <w:sectPr w:rsidR="009A1BBA" w:rsidRPr="0022089F" w:rsidSect="00232129">
      <w:type w:val="continuous"/>
      <w:pgSz w:w="12240" w:h="15840"/>
      <w:pgMar w:top="1440" w:right="144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A07A" w14:textId="77777777" w:rsidR="00B914BB" w:rsidRDefault="00B914BB" w:rsidP="005A7565">
      <w:r>
        <w:separator/>
      </w:r>
    </w:p>
  </w:endnote>
  <w:endnote w:type="continuationSeparator" w:id="0">
    <w:p w14:paraId="270DF295" w14:textId="77777777" w:rsidR="00B914BB" w:rsidRDefault="00B914B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0604" w14:textId="47FD96F7" w:rsidR="00E85944" w:rsidRDefault="007D6A21" w:rsidP="00E95D72">
    <w:pPr>
      <w:pStyle w:val="Footer"/>
      <w:jc w:val="right"/>
    </w:pPr>
    <w:r>
      <w:rPr>
        <w:rStyle w:val="PageNumber"/>
      </w:rPr>
      <w:t>Walker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52BC8" w14:textId="77777777" w:rsidR="00B914BB" w:rsidRDefault="00B914BB" w:rsidP="005A7565">
      <w:r>
        <w:separator/>
      </w:r>
    </w:p>
  </w:footnote>
  <w:footnote w:type="continuationSeparator" w:id="0">
    <w:p w14:paraId="5DA18DE8" w14:textId="77777777" w:rsidR="00B914BB" w:rsidRDefault="00B914BB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9830" w14:textId="48F3CA23" w:rsidR="00997E13" w:rsidRDefault="00C36A13" w:rsidP="00393D8D">
    <w:pPr>
      <w:pStyle w:val="Header"/>
      <w:ind w:left="-426"/>
    </w:pPr>
    <w:r>
      <w:t xml:space="preserve">Updated: </w:t>
    </w:r>
    <w:r w:rsidR="00393D8D">
      <w:t>October 1</w:t>
    </w:r>
    <w:r w:rsidR="00D13C1A"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10DD"/>
    <w:multiLevelType w:val="hybridMultilevel"/>
    <w:tmpl w:val="A20A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20CE2"/>
    <w:multiLevelType w:val="hybridMultilevel"/>
    <w:tmpl w:val="1CB2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A3472"/>
    <w:multiLevelType w:val="hybridMultilevel"/>
    <w:tmpl w:val="6B9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21"/>
    <w:rsid w:val="000073AD"/>
    <w:rsid w:val="000208CD"/>
    <w:rsid w:val="00023CCD"/>
    <w:rsid w:val="00027C20"/>
    <w:rsid w:val="00043134"/>
    <w:rsid w:val="000643B3"/>
    <w:rsid w:val="00080DE1"/>
    <w:rsid w:val="00095A33"/>
    <w:rsid w:val="000A3039"/>
    <w:rsid w:val="000B4391"/>
    <w:rsid w:val="000C26D8"/>
    <w:rsid w:val="000E2952"/>
    <w:rsid w:val="000E4B1D"/>
    <w:rsid w:val="000E6D36"/>
    <w:rsid w:val="000F4C2B"/>
    <w:rsid w:val="001168A0"/>
    <w:rsid w:val="00136FFE"/>
    <w:rsid w:val="0015295F"/>
    <w:rsid w:val="0015741E"/>
    <w:rsid w:val="00162986"/>
    <w:rsid w:val="00192E1B"/>
    <w:rsid w:val="001A6556"/>
    <w:rsid w:val="001A70E0"/>
    <w:rsid w:val="001B0371"/>
    <w:rsid w:val="001B64F6"/>
    <w:rsid w:val="001C1662"/>
    <w:rsid w:val="001C29E5"/>
    <w:rsid w:val="001C3D41"/>
    <w:rsid w:val="001D572A"/>
    <w:rsid w:val="001E0FD6"/>
    <w:rsid w:val="001E5B2F"/>
    <w:rsid w:val="001E6A4B"/>
    <w:rsid w:val="00207A19"/>
    <w:rsid w:val="0022089F"/>
    <w:rsid w:val="00232129"/>
    <w:rsid w:val="002334F1"/>
    <w:rsid w:val="00241560"/>
    <w:rsid w:val="0024293F"/>
    <w:rsid w:val="00251FA2"/>
    <w:rsid w:val="00254CEE"/>
    <w:rsid w:val="00255C78"/>
    <w:rsid w:val="00261CBA"/>
    <w:rsid w:val="00280927"/>
    <w:rsid w:val="00280ABE"/>
    <w:rsid w:val="00292655"/>
    <w:rsid w:val="002943CC"/>
    <w:rsid w:val="002A5423"/>
    <w:rsid w:val="002A7CDC"/>
    <w:rsid w:val="002B163C"/>
    <w:rsid w:val="002C0FC5"/>
    <w:rsid w:val="002E3580"/>
    <w:rsid w:val="002E6B15"/>
    <w:rsid w:val="002F1392"/>
    <w:rsid w:val="003001AA"/>
    <w:rsid w:val="00306D1C"/>
    <w:rsid w:val="00313232"/>
    <w:rsid w:val="0033557D"/>
    <w:rsid w:val="003427CB"/>
    <w:rsid w:val="00351341"/>
    <w:rsid w:val="00352F38"/>
    <w:rsid w:val="00363AC8"/>
    <w:rsid w:val="00363CFD"/>
    <w:rsid w:val="0036589D"/>
    <w:rsid w:val="003705CF"/>
    <w:rsid w:val="003802BA"/>
    <w:rsid w:val="00381598"/>
    <w:rsid w:val="00381841"/>
    <w:rsid w:val="00383E61"/>
    <w:rsid w:val="00393D8D"/>
    <w:rsid w:val="003A0D27"/>
    <w:rsid w:val="003A6261"/>
    <w:rsid w:val="003B19FB"/>
    <w:rsid w:val="003B1B3D"/>
    <w:rsid w:val="003C08FD"/>
    <w:rsid w:val="003D2340"/>
    <w:rsid w:val="003E0912"/>
    <w:rsid w:val="003E46EA"/>
    <w:rsid w:val="003F20A5"/>
    <w:rsid w:val="003F2690"/>
    <w:rsid w:val="003F29C9"/>
    <w:rsid w:val="003F5604"/>
    <w:rsid w:val="004002B8"/>
    <w:rsid w:val="00444D0A"/>
    <w:rsid w:val="004458A3"/>
    <w:rsid w:val="00450EBE"/>
    <w:rsid w:val="004569CF"/>
    <w:rsid w:val="00470198"/>
    <w:rsid w:val="004725C4"/>
    <w:rsid w:val="00481AF3"/>
    <w:rsid w:val="004A1496"/>
    <w:rsid w:val="004B36EF"/>
    <w:rsid w:val="004B487A"/>
    <w:rsid w:val="004C2412"/>
    <w:rsid w:val="004C4807"/>
    <w:rsid w:val="004C4A7A"/>
    <w:rsid w:val="004D2956"/>
    <w:rsid w:val="004E5F20"/>
    <w:rsid w:val="004E676C"/>
    <w:rsid w:val="004F766E"/>
    <w:rsid w:val="00532F85"/>
    <w:rsid w:val="00540806"/>
    <w:rsid w:val="005421BC"/>
    <w:rsid w:val="00563967"/>
    <w:rsid w:val="005664F1"/>
    <w:rsid w:val="00567934"/>
    <w:rsid w:val="005709EC"/>
    <w:rsid w:val="005804E8"/>
    <w:rsid w:val="0058698A"/>
    <w:rsid w:val="0058748E"/>
    <w:rsid w:val="00587B6C"/>
    <w:rsid w:val="005965D6"/>
    <w:rsid w:val="005A743A"/>
    <w:rsid w:val="005A7565"/>
    <w:rsid w:val="005B1ED6"/>
    <w:rsid w:val="005C6C39"/>
    <w:rsid w:val="0060083B"/>
    <w:rsid w:val="00605767"/>
    <w:rsid w:val="00635AE1"/>
    <w:rsid w:val="00644F9A"/>
    <w:rsid w:val="00654D11"/>
    <w:rsid w:val="00670937"/>
    <w:rsid w:val="0068627A"/>
    <w:rsid w:val="006A05AE"/>
    <w:rsid w:val="006B2748"/>
    <w:rsid w:val="006D230D"/>
    <w:rsid w:val="006E1CC6"/>
    <w:rsid w:val="00701352"/>
    <w:rsid w:val="007206A2"/>
    <w:rsid w:val="00731F31"/>
    <w:rsid w:val="00743C1C"/>
    <w:rsid w:val="00746D43"/>
    <w:rsid w:val="007575EE"/>
    <w:rsid w:val="00771661"/>
    <w:rsid w:val="00780F00"/>
    <w:rsid w:val="0078101C"/>
    <w:rsid w:val="007B19C2"/>
    <w:rsid w:val="007C4E46"/>
    <w:rsid w:val="007C56F7"/>
    <w:rsid w:val="007C734D"/>
    <w:rsid w:val="007D6A21"/>
    <w:rsid w:val="007E4D6A"/>
    <w:rsid w:val="007F3394"/>
    <w:rsid w:val="0080221D"/>
    <w:rsid w:val="00802B07"/>
    <w:rsid w:val="00814728"/>
    <w:rsid w:val="00816DE8"/>
    <w:rsid w:val="00832680"/>
    <w:rsid w:val="00846274"/>
    <w:rsid w:val="008524B4"/>
    <w:rsid w:val="008568AD"/>
    <w:rsid w:val="00866639"/>
    <w:rsid w:val="00874DA8"/>
    <w:rsid w:val="00885DA4"/>
    <w:rsid w:val="00885DD9"/>
    <w:rsid w:val="008A57C6"/>
    <w:rsid w:val="008A60B6"/>
    <w:rsid w:val="008B19C2"/>
    <w:rsid w:val="008B29F5"/>
    <w:rsid w:val="008C6A59"/>
    <w:rsid w:val="008D1A95"/>
    <w:rsid w:val="008D3134"/>
    <w:rsid w:val="008D41CD"/>
    <w:rsid w:val="00924B75"/>
    <w:rsid w:val="0093447A"/>
    <w:rsid w:val="00940F57"/>
    <w:rsid w:val="009559A2"/>
    <w:rsid w:val="00960569"/>
    <w:rsid w:val="00967E38"/>
    <w:rsid w:val="0098550F"/>
    <w:rsid w:val="00997E13"/>
    <w:rsid w:val="009A09D0"/>
    <w:rsid w:val="009A1BBA"/>
    <w:rsid w:val="009A59F0"/>
    <w:rsid w:val="009C4A17"/>
    <w:rsid w:val="009C532C"/>
    <w:rsid w:val="009C6AA9"/>
    <w:rsid w:val="009E46CE"/>
    <w:rsid w:val="00A01395"/>
    <w:rsid w:val="00A04473"/>
    <w:rsid w:val="00A11B12"/>
    <w:rsid w:val="00A23D2E"/>
    <w:rsid w:val="00A24FBD"/>
    <w:rsid w:val="00A703F0"/>
    <w:rsid w:val="00A8196D"/>
    <w:rsid w:val="00A90527"/>
    <w:rsid w:val="00AA0318"/>
    <w:rsid w:val="00AA0CA0"/>
    <w:rsid w:val="00AA5673"/>
    <w:rsid w:val="00AB3F3C"/>
    <w:rsid w:val="00AE274A"/>
    <w:rsid w:val="00B178EA"/>
    <w:rsid w:val="00B255B3"/>
    <w:rsid w:val="00B3175D"/>
    <w:rsid w:val="00B337C4"/>
    <w:rsid w:val="00B34971"/>
    <w:rsid w:val="00B57BBD"/>
    <w:rsid w:val="00B703F2"/>
    <w:rsid w:val="00B72BA2"/>
    <w:rsid w:val="00B77C69"/>
    <w:rsid w:val="00B8192E"/>
    <w:rsid w:val="00B914BB"/>
    <w:rsid w:val="00BA03D1"/>
    <w:rsid w:val="00BA4A75"/>
    <w:rsid w:val="00BA5761"/>
    <w:rsid w:val="00BC7DFE"/>
    <w:rsid w:val="00BE430E"/>
    <w:rsid w:val="00BE6498"/>
    <w:rsid w:val="00BF2BDF"/>
    <w:rsid w:val="00C10152"/>
    <w:rsid w:val="00C27F7D"/>
    <w:rsid w:val="00C306A5"/>
    <w:rsid w:val="00C34CEA"/>
    <w:rsid w:val="00C36A13"/>
    <w:rsid w:val="00C503E6"/>
    <w:rsid w:val="00C55B0B"/>
    <w:rsid w:val="00C626BE"/>
    <w:rsid w:val="00C70C0B"/>
    <w:rsid w:val="00C7118F"/>
    <w:rsid w:val="00C7161D"/>
    <w:rsid w:val="00C75F7B"/>
    <w:rsid w:val="00C931F4"/>
    <w:rsid w:val="00CA3528"/>
    <w:rsid w:val="00CB10ED"/>
    <w:rsid w:val="00CD21B9"/>
    <w:rsid w:val="00CD3752"/>
    <w:rsid w:val="00CD3BA5"/>
    <w:rsid w:val="00CE0F25"/>
    <w:rsid w:val="00CE12CB"/>
    <w:rsid w:val="00CE7628"/>
    <w:rsid w:val="00CF3481"/>
    <w:rsid w:val="00CF57BA"/>
    <w:rsid w:val="00D13C1A"/>
    <w:rsid w:val="00D1509E"/>
    <w:rsid w:val="00D20659"/>
    <w:rsid w:val="00D22FC1"/>
    <w:rsid w:val="00D43F9E"/>
    <w:rsid w:val="00D47641"/>
    <w:rsid w:val="00D52556"/>
    <w:rsid w:val="00D67D93"/>
    <w:rsid w:val="00D83A1D"/>
    <w:rsid w:val="00D965EB"/>
    <w:rsid w:val="00DA0C3C"/>
    <w:rsid w:val="00DA1702"/>
    <w:rsid w:val="00DB0BC5"/>
    <w:rsid w:val="00DC0EF7"/>
    <w:rsid w:val="00DC2E06"/>
    <w:rsid w:val="00DD344D"/>
    <w:rsid w:val="00DE086E"/>
    <w:rsid w:val="00E00619"/>
    <w:rsid w:val="00E05EF4"/>
    <w:rsid w:val="00E105CB"/>
    <w:rsid w:val="00E32EC6"/>
    <w:rsid w:val="00E37287"/>
    <w:rsid w:val="00E411FC"/>
    <w:rsid w:val="00E44059"/>
    <w:rsid w:val="00E442B4"/>
    <w:rsid w:val="00E56B3E"/>
    <w:rsid w:val="00E74BC9"/>
    <w:rsid w:val="00E85944"/>
    <w:rsid w:val="00E90E75"/>
    <w:rsid w:val="00E95D72"/>
    <w:rsid w:val="00E961C0"/>
    <w:rsid w:val="00E969E4"/>
    <w:rsid w:val="00E96F61"/>
    <w:rsid w:val="00EA1449"/>
    <w:rsid w:val="00EA2F62"/>
    <w:rsid w:val="00EB187E"/>
    <w:rsid w:val="00EB2A92"/>
    <w:rsid w:val="00EC294F"/>
    <w:rsid w:val="00EF582B"/>
    <w:rsid w:val="00F07345"/>
    <w:rsid w:val="00F07987"/>
    <w:rsid w:val="00F1105B"/>
    <w:rsid w:val="00F15032"/>
    <w:rsid w:val="00F26639"/>
    <w:rsid w:val="00F3140D"/>
    <w:rsid w:val="00F33124"/>
    <w:rsid w:val="00F376E5"/>
    <w:rsid w:val="00F40E63"/>
    <w:rsid w:val="00F41E0C"/>
    <w:rsid w:val="00F54C46"/>
    <w:rsid w:val="00F61891"/>
    <w:rsid w:val="00F71A97"/>
    <w:rsid w:val="00F77314"/>
    <w:rsid w:val="00F94A3E"/>
    <w:rsid w:val="00F9715D"/>
    <w:rsid w:val="00FA1CC2"/>
    <w:rsid w:val="00FB3B44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CE3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7D6A21"/>
    <w:pPr>
      <w:widowControl w:val="0"/>
      <w:autoSpaceDE w:val="0"/>
      <w:autoSpaceDN w:val="0"/>
      <w:ind w:left="120"/>
    </w:pPr>
    <w:rPr>
      <w:rFonts w:ascii="Book Antiqua" w:eastAsia="Book Antiqua" w:hAnsi="Book Antiqua" w:cs="Book Antiqua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D6A21"/>
    <w:rPr>
      <w:rFonts w:ascii="Book Antiqua" w:eastAsia="Book Antiqua" w:hAnsi="Book Antiqua" w:cs="Book Antiqua"/>
      <w:sz w:val="17"/>
      <w:szCs w:val="17"/>
    </w:rPr>
  </w:style>
  <w:style w:type="character" w:customStyle="1" w:styleId="FooterChar">
    <w:name w:val="Footer Char"/>
    <w:basedOn w:val="DefaultParagraphFont"/>
    <w:link w:val="Footer"/>
    <w:uiPriority w:val="99"/>
    <w:rsid w:val="000073A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E649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810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101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sid w:val="00BA5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t%20Walker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7F4D96F25C64990F022309C7B11E6" ma:contentTypeVersion="13" ma:contentTypeDescription="Create a new document." ma:contentTypeScope="" ma:versionID="e15c2063e2a74dffa765e7717fc36ac7">
  <xsd:schema xmlns:xsd="http://www.w3.org/2001/XMLSchema" xmlns:xs="http://www.w3.org/2001/XMLSchema" xmlns:p="http://schemas.microsoft.com/office/2006/metadata/properties" xmlns:ns3="dd02b3ea-8547-46cd-9464-52ffdbb2d796" xmlns:ns4="016a393a-6e4e-460b-992d-1f5fd52b1f39" targetNamespace="http://schemas.microsoft.com/office/2006/metadata/properties" ma:root="true" ma:fieldsID="67874d826ce694677a341c6698dcbcb1" ns3:_="" ns4:_="">
    <xsd:import namespace="dd02b3ea-8547-46cd-9464-52ffdbb2d796"/>
    <xsd:import namespace="016a393a-6e4e-460b-992d-1f5fd52b1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2b3ea-8547-46cd-9464-52ffdbb2d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a393a-6e4e-460b-992d-1f5fd52b1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44E73C-5D55-4EE0-B131-633B212661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B24098-24AD-4299-8550-990E68D2B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6F38BB-4CA5-4143-82AB-FBB16FD306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3134A3-B484-4D45-B9B2-10EE2523F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2b3ea-8547-46cd-9464-52ffdbb2d796"/>
    <ds:schemaRef ds:uri="016a393a-6e4e-460b-992d-1f5fd52b1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2020-09-24T19:21:00Z</dcterms:created>
  <dcterms:modified xsi:type="dcterms:W3CDTF">2021-10-04T13:47:00Z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0x01010083D7F4D96F25C64990F022309C7B11E6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